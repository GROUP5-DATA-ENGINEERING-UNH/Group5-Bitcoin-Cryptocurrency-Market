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1C5EF82E" w14:textId="77777777" w:rsidR="00806656" w:rsidRPr="00156D1B" w:rsidRDefault="00806656" w:rsidP="00806656">
            <w:pPr>
              <w:pStyle w:val="Heading1"/>
              <w:framePr w:hSpace="0" w:wrap="auto" w:vAnchor="margin" w:hAnchor="text" w:yAlign="inline"/>
              <w:jc w:val="left"/>
              <w:rPr>
                <w:sz w:val="72"/>
                <w:szCs w:val="40"/>
              </w:rPr>
            </w:pPr>
            <w:r w:rsidRPr="00156D1B">
              <w:rPr>
                <w:sz w:val="44"/>
                <w:szCs w:val="36"/>
              </w:rPr>
              <w:lastRenderedPageBreak/>
              <w:t>Exploring the Bitcoin</w:t>
            </w:r>
          </w:p>
          <w:p w14:paraId="0263B390" w14:textId="77777777" w:rsidR="00806656" w:rsidRDefault="00806656" w:rsidP="00806656">
            <w:pPr>
              <w:rPr>
                <w:sz w:val="44"/>
                <w:szCs w:val="36"/>
              </w:rPr>
            </w:pPr>
            <w:r w:rsidRPr="00156D1B">
              <w:rPr>
                <w:sz w:val="44"/>
                <w:szCs w:val="36"/>
              </w:rPr>
              <w:t>Cryptocurrency Market – Data Camp Project</w:t>
            </w:r>
          </w:p>
          <w:p w14:paraId="3165A8D0" w14:textId="5A983610" w:rsidR="004F2231" w:rsidRDefault="004F2231" w:rsidP="004F2231">
            <w:pPr>
              <w:pStyle w:val="Heading1"/>
              <w:framePr w:hSpace="0" w:wrap="auto" w:vAnchor="margin" w:hAnchor="text" w:yAlign="inline"/>
              <w:jc w:val="left"/>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10D2D9A2" w14:textId="7F2B3EBC" w:rsidR="00F96A31" w:rsidRDefault="002178B9" w:rsidP="00D81694">
            <w:pPr>
              <w:pStyle w:val="Heading2"/>
              <w:framePr w:hSpace="0" w:wrap="auto" w:vAnchor="margin" w:hAnchor="text" w:yAlign="inline"/>
            </w:pPr>
            <w:bookmarkStart w:id="0" w:name="_Toc96341550"/>
            <w:r w:rsidRPr="002178B9">
              <w:t>Executive Summ</w:t>
            </w:r>
            <w:bookmarkEnd w:id="0"/>
            <w:r w:rsidR="00D81694">
              <w:t>ery</w:t>
            </w:r>
          </w:p>
          <w:p w14:paraId="2CFA9F1B" w14:textId="17091890" w:rsidR="004F2231" w:rsidRPr="00D81694" w:rsidRDefault="00D81694" w:rsidP="00D81694">
            <w:pPr>
              <w:pStyle w:val="Default"/>
              <w:rPr>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2ED2">
              <w:rPr>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"Exploring the Bitcoin Cryptocurrency Market" Data Camp Project is a comprehensive exploration into the dynamics of the Bitcoin market. Through a data-driven approach, this project delves deep into historical price analysis, market capitalization trends, and trading volumes associated with Bitcoin. Utilizing advanced data analysis tools and techniques, the project aims to uncover correlations between Bitcoin's performance and external factors, such as market sentiment and macroeconomic indicators. By employing statistical models and visual representations, the project reveals insights into Bitcoin's volatility and its interplay with traditional financial markets. This study not only facilitates an understanding of market patterns and potential risks but also highlights opportunities within the ever-evolving cryptocurrency landscape. Learners will acquire valuable skills in data analysis and gain a nuanced comprehension of Bitcoin's market behavior, empowering them to make informed decisions in the realm of digital assets.</w:t>
            </w: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w:lastRenderedPageBreak/>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4B0E221B" w14:textId="37799057" w:rsidR="000A4585" w:rsidRPr="00806656" w:rsidRDefault="00455B56" w:rsidP="005C3643">
                                  <w:pPr>
                                    <w:pStyle w:val="Content"/>
                                    <w:rPr>
                                      <w:rStyle w:val="ContentChar"/>
                                    </w:rPr>
                                  </w:pPr>
                                  <w:r w:rsidRPr="00806656">
                                    <w:rPr>
                                      <w:rStyle w:val="ContentChar"/>
                                    </w:rPr>
                                    <w:t>Naga Bala Reddy Dandala</w:t>
                                  </w:r>
                                </w:p>
                                <w:p w14:paraId="059DF4C2" w14:textId="2C00FAC5" w:rsidR="00455B56" w:rsidRPr="00806656" w:rsidRDefault="00455B56" w:rsidP="005C3643">
                                  <w:pPr>
                                    <w:pStyle w:val="Content"/>
                                    <w:rPr>
                                      <w:rStyle w:val="ContentChar"/>
                                    </w:rPr>
                                  </w:pPr>
                                  <w:r w:rsidRPr="00806656">
                                    <w:rPr>
                                      <w:rStyle w:val="ContentChar"/>
                                    </w:rPr>
                                    <w:t>Mounika Davuluri</w:t>
                                  </w:r>
                                </w:p>
                                <w:p w14:paraId="0DE3009D" w14:textId="6BA77B7D" w:rsidR="00455B56" w:rsidRPr="00806656" w:rsidRDefault="00455B56" w:rsidP="005C3643">
                                  <w:pPr>
                                    <w:pStyle w:val="Content"/>
                                    <w:rPr>
                                      <w:rStyle w:val="ContentChar"/>
                                    </w:rPr>
                                  </w:pPr>
                                  <w:r w:rsidRPr="00806656">
                                    <w:rPr>
                                      <w:rStyle w:val="ContentChar"/>
                                    </w:rPr>
                                    <w:t>Raja S</w:t>
                                  </w:r>
                                  <w:r w:rsidR="005F1FFE">
                                    <w:rPr>
                                      <w:rStyle w:val="ContentChar"/>
                                    </w:rPr>
                                    <w:t>he</w:t>
                                  </w:r>
                                  <w:r w:rsidRPr="00806656">
                                    <w:rPr>
                                      <w:rStyle w:val="ContentChar"/>
                                    </w:rPr>
                                    <w:t>kar Reddy Chinnagouni</w:t>
                                  </w:r>
                                </w:p>
                                <w:p w14:paraId="2D5FB65A" w14:textId="72AC03B3" w:rsidR="00455B56" w:rsidRPr="00806656" w:rsidRDefault="00455B56" w:rsidP="005C3643">
                                  <w:pPr>
                                    <w:pStyle w:val="Content"/>
                                    <w:rPr>
                                      <w:rStyle w:val="ContentChar"/>
                                    </w:rPr>
                                  </w:pPr>
                                  <w:r w:rsidRPr="00806656">
                                    <w:rPr>
                                      <w:rStyle w:val="ContentChar"/>
                                    </w:rPr>
                                    <w:t>Ajay Kumar Reddy Punuru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4B0E221B" w14:textId="37799057" w:rsidR="000A4585" w:rsidRPr="00806656" w:rsidRDefault="00455B56" w:rsidP="005C3643">
                            <w:pPr>
                              <w:pStyle w:val="Content"/>
                              <w:rPr>
                                <w:rStyle w:val="ContentChar"/>
                              </w:rPr>
                            </w:pPr>
                            <w:r w:rsidRPr="00806656">
                              <w:rPr>
                                <w:rStyle w:val="ContentChar"/>
                              </w:rPr>
                              <w:t>Naga Bala Reddy Dandala</w:t>
                            </w:r>
                          </w:p>
                          <w:p w14:paraId="059DF4C2" w14:textId="2C00FAC5" w:rsidR="00455B56" w:rsidRPr="00806656" w:rsidRDefault="00455B56" w:rsidP="005C3643">
                            <w:pPr>
                              <w:pStyle w:val="Content"/>
                              <w:rPr>
                                <w:rStyle w:val="ContentChar"/>
                              </w:rPr>
                            </w:pPr>
                            <w:r w:rsidRPr="00806656">
                              <w:rPr>
                                <w:rStyle w:val="ContentChar"/>
                              </w:rPr>
                              <w:t>Mounika Davuluri</w:t>
                            </w:r>
                          </w:p>
                          <w:p w14:paraId="0DE3009D" w14:textId="6BA77B7D" w:rsidR="00455B56" w:rsidRPr="00806656" w:rsidRDefault="00455B56" w:rsidP="005C3643">
                            <w:pPr>
                              <w:pStyle w:val="Content"/>
                              <w:rPr>
                                <w:rStyle w:val="ContentChar"/>
                              </w:rPr>
                            </w:pPr>
                            <w:r w:rsidRPr="00806656">
                              <w:rPr>
                                <w:rStyle w:val="ContentChar"/>
                              </w:rPr>
                              <w:t>Raja S</w:t>
                            </w:r>
                            <w:r w:rsidR="005F1FFE">
                              <w:rPr>
                                <w:rStyle w:val="ContentChar"/>
                              </w:rPr>
                              <w:t>he</w:t>
                            </w:r>
                            <w:r w:rsidRPr="00806656">
                              <w:rPr>
                                <w:rStyle w:val="ContentChar"/>
                              </w:rPr>
                              <w:t>kar Reddy Chinnagouni</w:t>
                            </w:r>
                          </w:p>
                          <w:p w14:paraId="2D5FB65A" w14:textId="72AC03B3" w:rsidR="00455B56" w:rsidRPr="00806656" w:rsidRDefault="00455B56" w:rsidP="005C3643">
                            <w:pPr>
                              <w:pStyle w:val="Content"/>
                              <w:rPr>
                                <w:rStyle w:val="ContentChar"/>
                              </w:rPr>
                            </w:pPr>
                            <w:r w:rsidRPr="00806656">
                              <w:rPr>
                                <w:rStyle w:val="ContentChar"/>
                              </w:rPr>
                              <w:t>Ajay Kumar Reddy Punuru</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77B7715E" w14:textId="436DEF61" w:rsidR="000504D6" w:rsidRDefault="00455B56" w:rsidP="00AB10CC">
                                  <w:pPr>
                                    <w:pStyle w:val="Content"/>
                                    <w:rPr>
                                      <w:rStyle w:val="ContentChar"/>
                                      <w:b/>
                                      <w:bCs/>
                                    </w:rPr>
                                  </w:pPr>
                                  <w:r w:rsidRPr="00455B56">
                                    <w:rPr>
                                      <w:rStyle w:val="ContentChar"/>
                                      <w:b/>
                                      <w:bCs/>
                                    </w:rPr>
                                    <w:t>Contact:</w:t>
                                  </w:r>
                                  <w:r w:rsidR="009F6F13" w:rsidRPr="00455B56">
                                    <w:rPr>
                                      <w:rStyle w:val="ContentChar"/>
                                      <w:b/>
                                      <w:bCs/>
                                    </w:rPr>
                                    <w:t xml:space="preserve"> </w:t>
                                  </w:r>
                                </w:p>
                                <w:p w14:paraId="26050C88" w14:textId="222A30C7" w:rsidR="00455B56" w:rsidRDefault="00000000" w:rsidP="00AB10CC">
                                  <w:pPr>
                                    <w:pStyle w:val="Content"/>
                                    <w:rPr>
                                      <w:rStyle w:val="ContentChar"/>
                                      <w:b/>
                                      <w:bCs/>
                                    </w:rPr>
                                  </w:pPr>
                                  <w:hyperlink r:id="rId19" w:history="1">
                                    <w:r w:rsidR="00455B56" w:rsidRPr="006C75D3">
                                      <w:rPr>
                                        <w:rStyle w:val="Hyperlink"/>
                                        <w:b/>
                                        <w:bCs/>
                                      </w:rPr>
                                      <w:t>nagabalareddydandala@gmail.com</w:t>
                                    </w:r>
                                  </w:hyperlink>
                                </w:p>
                                <w:p w14:paraId="2322964F" w14:textId="6C57CA3B" w:rsidR="00455B56" w:rsidRDefault="00000000" w:rsidP="00AB10CC">
                                  <w:pPr>
                                    <w:pStyle w:val="Content"/>
                                    <w:rPr>
                                      <w:rStyle w:val="ContentChar"/>
                                      <w:b/>
                                      <w:bCs/>
                                    </w:rPr>
                                  </w:pPr>
                                  <w:hyperlink r:id="rId20" w:history="1">
                                    <w:r w:rsidR="00455B56" w:rsidRPr="006C75D3">
                                      <w:rPr>
                                        <w:rStyle w:val="Hyperlink"/>
                                        <w:b/>
                                        <w:bCs/>
                                      </w:rPr>
                                      <w:t>mcdavuluri@gmail.com</w:t>
                                    </w:r>
                                  </w:hyperlink>
                                </w:p>
                                <w:p w14:paraId="737DB9D5" w14:textId="40CBDA9E" w:rsidR="00455B56" w:rsidRDefault="00000000" w:rsidP="00AB10CC">
                                  <w:pPr>
                                    <w:pStyle w:val="Content"/>
                                    <w:rPr>
                                      <w:rStyle w:val="ContentChar"/>
                                      <w:b/>
                                      <w:bCs/>
                                    </w:rPr>
                                  </w:pPr>
                                  <w:hyperlink r:id="rId21" w:history="1">
                                    <w:r w:rsidR="00455B56" w:rsidRPr="006C75D3">
                                      <w:rPr>
                                        <w:rStyle w:val="Hyperlink"/>
                                        <w:b/>
                                        <w:bCs/>
                                      </w:rPr>
                                      <w:t>rajashekarchinnagouni539@gmail.com</w:t>
                                    </w:r>
                                  </w:hyperlink>
                                </w:p>
                                <w:p w14:paraId="7AD15CAF" w14:textId="2CA115B4" w:rsidR="00455B56" w:rsidRDefault="00000000" w:rsidP="00AB10CC">
                                  <w:pPr>
                                    <w:pStyle w:val="Content"/>
                                    <w:rPr>
                                      <w:rStyle w:val="ContentChar"/>
                                      <w:b/>
                                      <w:bCs/>
                                    </w:rPr>
                                  </w:pPr>
                                  <w:hyperlink r:id="rId22" w:history="1">
                                    <w:r w:rsidR="00806656" w:rsidRPr="006C75D3">
                                      <w:rPr>
                                        <w:rStyle w:val="Hyperlink"/>
                                        <w:b/>
                                        <w:bCs/>
                                      </w:rPr>
                                      <w:t>ajayreddy824748@gmail.com</w:t>
                                    </w:r>
                                  </w:hyperlink>
                                </w:p>
                                <w:p w14:paraId="7B03FDAF" w14:textId="77777777" w:rsidR="00806656" w:rsidRPr="00455B56" w:rsidRDefault="00806656" w:rsidP="00AB10CC">
                                  <w:pPr>
                                    <w:pStyle w:val="Content"/>
                                    <w:rPr>
                                      <w:rStyle w:val="ContentChar"/>
                                      <w:b/>
                                      <w:bCs/>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77B7715E" w14:textId="436DEF61" w:rsidR="000504D6" w:rsidRDefault="00455B56" w:rsidP="00AB10CC">
                            <w:pPr>
                              <w:pStyle w:val="Content"/>
                              <w:rPr>
                                <w:rStyle w:val="ContentChar"/>
                                <w:b/>
                                <w:bCs/>
                              </w:rPr>
                            </w:pPr>
                            <w:r w:rsidRPr="00455B56">
                              <w:rPr>
                                <w:rStyle w:val="ContentChar"/>
                                <w:b/>
                                <w:bCs/>
                              </w:rPr>
                              <w:t>Contact:</w:t>
                            </w:r>
                            <w:r w:rsidR="009F6F13" w:rsidRPr="00455B56">
                              <w:rPr>
                                <w:rStyle w:val="ContentChar"/>
                                <w:b/>
                                <w:bCs/>
                              </w:rPr>
                              <w:t xml:space="preserve"> </w:t>
                            </w:r>
                          </w:p>
                          <w:p w14:paraId="26050C88" w14:textId="222A30C7" w:rsidR="00455B56" w:rsidRDefault="00000000" w:rsidP="00AB10CC">
                            <w:pPr>
                              <w:pStyle w:val="Content"/>
                              <w:rPr>
                                <w:rStyle w:val="ContentChar"/>
                                <w:b/>
                                <w:bCs/>
                              </w:rPr>
                            </w:pPr>
                            <w:hyperlink r:id="rId23" w:history="1">
                              <w:r w:rsidR="00455B56" w:rsidRPr="006C75D3">
                                <w:rPr>
                                  <w:rStyle w:val="Hyperlink"/>
                                  <w:b/>
                                  <w:bCs/>
                                </w:rPr>
                                <w:t>nagabalareddydandala@gmail.com</w:t>
                              </w:r>
                            </w:hyperlink>
                          </w:p>
                          <w:p w14:paraId="2322964F" w14:textId="6C57CA3B" w:rsidR="00455B56" w:rsidRDefault="00000000" w:rsidP="00AB10CC">
                            <w:pPr>
                              <w:pStyle w:val="Content"/>
                              <w:rPr>
                                <w:rStyle w:val="ContentChar"/>
                                <w:b/>
                                <w:bCs/>
                              </w:rPr>
                            </w:pPr>
                            <w:hyperlink r:id="rId24" w:history="1">
                              <w:r w:rsidR="00455B56" w:rsidRPr="006C75D3">
                                <w:rPr>
                                  <w:rStyle w:val="Hyperlink"/>
                                  <w:b/>
                                  <w:bCs/>
                                </w:rPr>
                                <w:t>mcdavuluri@gmail.com</w:t>
                              </w:r>
                            </w:hyperlink>
                          </w:p>
                          <w:p w14:paraId="737DB9D5" w14:textId="40CBDA9E" w:rsidR="00455B56" w:rsidRDefault="00000000" w:rsidP="00AB10CC">
                            <w:pPr>
                              <w:pStyle w:val="Content"/>
                              <w:rPr>
                                <w:rStyle w:val="ContentChar"/>
                                <w:b/>
                                <w:bCs/>
                              </w:rPr>
                            </w:pPr>
                            <w:hyperlink r:id="rId25" w:history="1">
                              <w:r w:rsidR="00455B56" w:rsidRPr="006C75D3">
                                <w:rPr>
                                  <w:rStyle w:val="Hyperlink"/>
                                  <w:b/>
                                  <w:bCs/>
                                </w:rPr>
                                <w:t>rajashekarchinnagouni539@gmail.com</w:t>
                              </w:r>
                            </w:hyperlink>
                          </w:p>
                          <w:p w14:paraId="7AD15CAF" w14:textId="2CA115B4" w:rsidR="00455B56" w:rsidRDefault="00000000" w:rsidP="00AB10CC">
                            <w:pPr>
                              <w:pStyle w:val="Content"/>
                              <w:rPr>
                                <w:rStyle w:val="ContentChar"/>
                                <w:b/>
                                <w:bCs/>
                              </w:rPr>
                            </w:pPr>
                            <w:hyperlink r:id="rId26" w:history="1">
                              <w:r w:rsidR="00806656" w:rsidRPr="006C75D3">
                                <w:rPr>
                                  <w:rStyle w:val="Hyperlink"/>
                                  <w:b/>
                                  <w:bCs/>
                                </w:rPr>
                                <w:t>ajayreddy824748@gmail.com</w:t>
                              </w:r>
                            </w:hyperlink>
                          </w:p>
                          <w:p w14:paraId="7B03FDAF" w14:textId="77777777" w:rsidR="00806656" w:rsidRPr="00455B56" w:rsidRDefault="00806656" w:rsidP="00AB10CC">
                            <w:pPr>
                              <w:pStyle w:val="Content"/>
                              <w:rPr>
                                <w:rStyle w:val="ContentChar"/>
                                <w:b/>
                                <w:bCs/>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65"/>
        <w:gridCol w:w="5196"/>
      </w:tblGrid>
      <w:tr w:rsidR="00806656" w14:paraId="0B78DE81" w14:textId="77777777" w:rsidTr="008C5106">
        <w:trPr>
          <w:trHeight w:val="2610"/>
        </w:trPr>
        <w:tc>
          <w:tcPr>
            <w:tcW w:w="4865" w:type="dxa"/>
          </w:tcPr>
          <w:p w14:paraId="7D1BF8D5" w14:textId="3BB12147" w:rsidR="007C7473" w:rsidRPr="002178B9" w:rsidRDefault="007C7473" w:rsidP="0084277E">
            <w:pPr>
              <w:pStyle w:val="Content"/>
              <w:framePr w:hSpace="0" w:wrap="auto" w:vAnchor="margin" w:hAnchor="text" w:yAlign="inline"/>
            </w:pPr>
          </w:p>
        </w:tc>
        <w:tc>
          <w:tcPr>
            <w:tcW w:w="5196" w:type="dxa"/>
            <w:vMerge w:val="restart"/>
          </w:tcPr>
          <w:p w14:paraId="3525F01A" w14:textId="059039A0" w:rsidR="007C7473" w:rsidRPr="002178B9" w:rsidRDefault="007C7473" w:rsidP="0084277E">
            <w:pPr>
              <w:pStyle w:val="Content"/>
              <w:framePr w:hSpace="0" w:wrap="auto" w:vAnchor="margin" w:hAnchor="text" w:yAlign="inline"/>
            </w:pPr>
          </w:p>
        </w:tc>
      </w:tr>
      <w:tr w:rsidR="00806656" w14:paraId="4CDFC29B" w14:textId="77777777" w:rsidTr="008C5106">
        <w:trPr>
          <w:trHeight w:val="2685"/>
        </w:trPr>
        <w:tc>
          <w:tcPr>
            <w:tcW w:w="4865" w:type="dxa"/>
          </w:tcPr>
          <w:p w14:paraId="36FCB229" w14:textId="15567F0E" w:rsidR="007C7473" w:rsidRPr="002178B9" w:rsidRDefault="007C7473" w:rsidP="008C5106">
            <w:pPr>
              <w:pStyle w:val="Content"/>
              <w:framePr w:hSpace="0" w:wrap="auto" w:vAnchor="margin" w:hAnchor="text" w:yAlign="inline"/>
            </w:pP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5643B73D"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2" w:name="_Toc96341554"/>
      <w:r>
        <w:t>Abstract</w:t>
      </w:r>
      <w:bookmarkEnd w:id="2"/>
    </w:p>
    <w:p w14:paraId="42D864D7" w14:textId="77777777" w:rsidR="00C27EA4" w:rsidRPr="00C27EA4" w:rsidRDefault="00C27EA4" w:rsidP="00C27EA4">
      <w:pPr>
        <w:rPr>
          <w:b w:val="0"/>
          <w:bCs/>
          <w:szCs w:val="28"/>
        </w:rPr>
      </w:pPr>
      <w:r w:rsidRPr="00C27EA4">
        <w:rPr>
          <w:b w:val="0"/>
          <w:bCs/>
          <w:szCs w:val="28"/>
        </w:rPr>
        <w:t>The "Exploring the Bitcoin Cryptocurrency Market" project within Data Camp is a comprehensive analysis endeavor focusing on Bitcoin's market dynamics. Utilizing advanced data analysis techniques, it examines historical price trends, market capitalization, and trading volumes of Bitcoin. The study explores correlations between Bitcoin's performance and external factors like market sentiment and economic indicators, revealing insights into its volatility.</w:t>
      </w:r>
    </w:p>
    <w:p w14:paraId="02A16892" w14:textId="77777777" w:rsidR="00C27EA4" w:rsidRPr="00C27EA4" w:rsidRDefault="00C27EA4" w:rsidP="00C27EA4">
      <w:pPr>
        <w:rPr>
          <w:b w:val="0"/>
          <w:bCs/>
          <w:szCs w:val="28"/>
        </w:rPr>
      </w:pPr>
    </w:p>
    <w:p w14:paraId="05356210" w14:textId="77777777" w:rsidR="00C27EA4" w:rsidRPr="00C27EA4" w:rsidRDefault="00C27EA4" w:rsidP="00C27EA4">
      <w:pPr>
        <w:rPr>
          <w:b w:val="0"/>
          <w:bCs/>
          <w:szCs w:val="28"/>
        </w:rPr>
      </w:pPr>
      <w:r w:rsidRPr="00C27EA4">
        <w:rPr>
          <w:b w:val="0"/>
          <w:bCs/>
          <w:szCs w:val="28"/>
        </w:rPr>
        <w:t>Through statistical models and data visualization tools, the project identifies patterns in Bitcoin's behavior and offers predictive insights into potential market movements. It equips learners with practical skills in data analysis, empowering them to make informed decisions in cryptocurrency trading and investment.</w:t>
      </w:r>
    </w:p>
    <w:p w14:paraId="6BFFBC0E" w14:textId="77777777" w:rsidR="00C27EA4" w:rsidRPr="00C27EA4" w:rsidRDefault="00C27EA4" w:rsidP="00C27EA4">
      <w:pPr>
        <w:rPr>
          <w:b w:val="0"/>
          <w:bCs/>
          <w:szCs w:val="28"/>
        </w:rPr>
      </w:pPr>
    </w:p>
    <w:p w14:paraId="31BB2366" w14:textId="6E2FDBDB" w:rsidR="007A164B" w:rsidRPr="00C27EA4" w:rsidRDefault="00C27EA4" w:rsidP="00C27EA4">
      <w:pPr>
        <w:rPr>
          <w:b w:val="0"/>
          <w:bCs/>
          <w:szCs w:val="28"/>
        </w:rPr>
      </w:pPr>
      <w:r w:rsidRPr="00C27EA4">
        <w:rPr>
          <w:b w:val="0"/>
          <w:bCs/>
          <w:szCs w:val="28"/>
        </w:rPr>
        <w:lastRenderedPageBreak/>
        <w:t>The project's findings serve as a valuable resource for enthusiasts and professionals navigating the cryptocurrency landscape, emphasizing the power of data-driven analysis in understanding and leveraging market trends within the realm of Bitcoin.</w:t>
      </w:r>
    </w:p>
    <w:p w14:paraId="30CBFB0D" w14:textId="77777777" w:rsidR="00C27EA4" w:rsidRDefault="00C27EA4" w:rsidP="00C27EA4">
      <w:pPr>
        <w:rPr>
          <w:b w:val="0"/>
          <w:bCs/>
          <w:szCs w:val="28"/>
        </w:rPr>
      </w:pPr>
    </w:p>
    <w:p w14:paraId="6904AE26" w14:textId="5FDA455F" w:rsidR="00A00668" w:rsidRPr="00A00668" w:rsidRDefault="00A00668" w:rsidP="00A00668">
      <w:pPr>
        <w:pStyle w:val="Heading2"/>
        <w:framePr w:hSpace="0" w:wrap="auto" w:vAnchor="margin" w:hAnchor="text" w:yAlign="inline"/>
      </w:pPr>
      <w:r w:rsidRPr="00A00668">
        <w:t>Project Objectives:</w:t>
      </w:r>
    </w:p>
    <w:p w14:paraId="18892E54" w14:textId="77777777" w:rsidR="00A00668" w:rsidRPr="00A00668" w:rsidRDefault="00A00668" w:rsidP="00A00668">
      <w:pPr>
        <w:rPr>
          <w:rFonts w:ascii="Times New Roman" w:hAnsi="Times New Roman" w:cs="Times New Roman"/>
          <w:b w:val="0"/>
          <w:bCs/>
          <w:szCs w:val="28"/>
        </w:rPr>
      </w:pPr>
      <w:r w:rsidRPr="00A00668">
        <w:rPr>
          <w:rFonts w:ascii="Times New Roman" w:hAnsi="Times New Roman" w:cs="Times New Roman"/>
          <w:b w:val="0"/>
          <w:bCs/>
          <w:szCs w:val="28"/>
        </w:rPr>
        <w:t>The primary objective of the "Exploring the Bitcoin Cryptocurrency Market" Data Camp Project is to comprehensively analyze and understand the dynamics of the Bitcoin market using data-driven methodologies. The project aims to:</w:t>
      </w:r>
    </w:p>
    <w:p w14:paraId="61C310EC" w14:textId="77777777" w:rsidR="00A00668" w:rsidRPr="00A00668" w:rsidRDefault="00A00668" w:rsidP="00A00668">
      <w:pPr>
        <w:rPr>
          <w:rFonts w:ascii="Times New Roman" w:hAnsi="Times New Roman" w:cs="Times New Roman"/>
          <w:b w:val="0"/>
          <w:bCs/>
          <w:szCs w:val="28"/>
        </w:rPr>
      </w:pPr>
    </w:p>
    <w:p w14:paraId="136D27B8" w14:textId="77777777" w:rsidR="00A00668" w:rsidRPr="00A00668" w:rsidRDefault="00A00668" w:rsidP="00A00668">
      <w:pPr>
        <w:rPr>
          <w:rFonts w:ascii="Times New Roman" w:hAnsi="Times New Roman" w:cs="Times New Roman"/>
          <w:b w:val="0"/>
          <w:bCs/>
          <w:szCs w:val="28"/>
        </w:rPr>
      </w:pPr>
      <w:r w:rsidRPr="00A00668">
        <w:rPr>
          <w:rFonts w:ascii="Times New Roman" w:hAnsi="Times New Roman" w:cs="Times New Roman"/>
          <w:b w:val="0"/>
          <w:bCs/>
          <w:szCs w:val="28"/>
        </w:rPr>
        <w:t>Analyze Market Trends: Investigate historical price movements, market capitalization, and trading volumes of Bitcoin to identify trends and patterns.</w:t>
      </w:r>
    </w:p>
    <w:p w14:paraId="5D998C98" w14:textId="77777777" w:rsidR="00A00668" w:rsidRPr="00A00668" w:rsidRDefault="00A00668" w:rsidP="00A00668">
      <w:pPr>
        <w:rPr>
          <w:rFonts w:ascii="Times New Roman" w:hAnsi="Times New Roman" w:cs="Times New Roman"/>
          <w:b w:val="0"/>
          <w:bCs/>
          <w:szCs w:val="28"/>
        </w:rPr>
      </w:pPr>
    </w:p>
    <w:p w14:paraId="66B37962" w14:textId="77777777" w:rsidR="00A00668" w:rsidRPr="00A00668" w:rsidRDefault="00A00668" w:rsidP="00A00668">
      <w:pPr>
        <w:rPr>
          <w:rFonts w:ascii="Times New Roman" w:hAnsi="Times New Roman" w:cs="Times New Roman"/>
          <w:b w:val="0"/>
          <w:bCs/>
          <w:szCs w:val="28"/>
        </w:rPr>
      </w:pPr>
      <w:r w:rsidRPr="00A00668">
        <w:rPr>
          <w:rFonts w:ascii="Times New Roman" w:hAnsi="Times New Roman" w:cs="Times New Roman"/>
          <w:b w:val="0"/>
          <w:bCs/>
          <w:szCs w:val="28"/>
        </w:rPr>
        <w:t>Correlation Exploration: Examine correlations between Bitcoin's performance and external factors such as market sentiment, macroeconomic indicators, and regulatory changes to unveil influences on Bitcoin's volatility and market behavior.</w:t>
      </w:r>
    </w:p>
    <w:p w14:paraId="0E44A076" w14:textId="77777777" w:rsidR="00A00668" w:rsidRPr="00A00668" w:rsidRDefault="00A00668" w:rsidP="00A00668">
      <w:pPr>
        <w:rPr>
          <w:rFonts w:ascii="Times New Roman" w:hAnsi="Times New Roman" w:cs="Times New Roman"/>
          <w:b w:val="0"/>
          <w:bCs/>
          <w:szCs w:val="28"/>
        </w:rPr>
      </w:pPr>
    </w:p>
    <w:p w14:paraId="79CC8C01" w14:textId="77777777" w:rsidR="00A00668" w:rsidRPr="00A00668" w:rsidRDefault="00A00668" w:rsidP="00A00668">
      <w:pPr>
        <w:rPr>
          <w:rFonts w:ascii="Times New Roman" w:hAnsi="Times New Roman" w:cs="Times New Roman"/>
          <w:b w:val="0"/>
          <w:bCs/>
          <w:szCs w:val="28"/>
        </w:rPr>
      </w:pPr>
      <w:r w:rsidRPr="00A00668">
        <w:rPr>
          <w:rFonts w:ascii="Times New Roman" w:hAnsi="Times New Roman" w:cs="Times New Roman"/>
          <w:b w:val="0"/>
          <w:bCs/>
          <w:szCs w:val="28"/>
        </w:rPr>
        <w:t>Employ Advanced Data Analysis Techniques: Utilize statistical models, machine learning algorithms, and data visualization tools to delve deeper into Bitcoin's market behavior, enabling predictive modeling and insightful visual representations.</w:t>
      </w:r>
    </w:p>
    <w:p w14:paraId="37240AF5" w14:textId="77777777" w:rsidR="00A00668" w:rsidRPr="00A00668" w:rsidRDefault="00A00668" w:rsidP="00A00668">
      <w:pPr>
        <w:rPr>
          <w:rFonts w:ascii="Times New Roman" w:hAnsi="Times New Roman" w:cs="Times New Roman"/>
          <w:b w:val="0"/>
          <w:bCs/>
          <w:szCs w:val="28"/>
        </w:rPr>
      </w:pPr>
    </w:p>
    <w:p w14:paraId="7CC537EF" w14:textId="77777777" w:rsidR="00A00668" w:rsidRPr="00A00668" w:rsidRDefault="00A00668" w:rsidP="00A00668">
      <w:pPr>
        <w:rPr>
          <w:rFonts w:ascii="Times New Roman" w:hAnsi="Times New Roman" w:cs="Times New Roman"/>
          <w:b w:val="0"/>
          <w:bCs/>
          <w:szCs w:val="28"/>
        </w:rPr>
      </w:pPr>
      <w:r w:rsidRPr="00A00668">
        <w:rPr>
          <w:rFonts w:ascii="Times New Roman" w:hAnsi="Times New Roman" w:cs="Times New Roman"/>
          <w:b w:val="0"/>
          <w:bCs/>
          <w:szCs w:val="28"/>
        </w:rPr>
        <w:t>Risk Assessment and Opportunity Identification: Conduct risk assessments and identify potential opportunities within the Bitcoin and wider cryptocurrency landscape based on the analysis, aiding in strategic decision-making for investors and traders.</w:t>
      </w:r>
    </w:p>
    <w:p w14:paraId="34FFD159" w14:textId="77777777" w:rsidR="00A00668" w:rsidRPr="00A00668" w:rsidRDefault="00A00668" w:rsidP="00A00668">
      <w:pPr>
        <w:rPr>
          <w:rFonts w:ascii="Times New Roman" w:hAnsi="Times New Roman" w:cs="Times New Roman"/>
          <w:b w:val="0"/>
          <w:bCs/>
          <w:szCs w:val="28"/>
        </w:rPr>
      </w:pPr>
    </w:p>
    <w:p w14:paraId="550F112E" w14:textId="77777777" w:rsidR="00A00668" w:rsidRPr="00A00668" w:rsidRDefault="00A00668" w:rsidP="00A00668">
      <w:pPr>
        <w:rPr>
          <w:rFonts w:ascii="Times New Roman" w:hAnsi="Times New Roman" w:cs="Times New Roman"/>
          <w:b w:val="0"/>
          <w:bCs/>
          <w:szCs w:val="28"/>
        </w:rPr>
      </w:pPr>
      <w:r w:rsidRPr="00A00668">
        <w:rPr>
          <w:rFonts w:ascii="Times New Roman" w:hAnsi="Times New Roman" w:cs="Times New Roman"/>
          <w:b w:val="0"/>
          <w:bCs/>
          <w:szCs w:val="28"/>
        </w:rPr>
        <w:t>Skill Enhancement: Provide participants with practical experience in data analysis methodologies, enhancing their skills in using various tools and techniques to analyze complex market data.</w:t>
      </w:r>
    </w:p>
    <w:p w14:paraId="3E130759" w14:textId="77777777" w:rsidR="00A00668" w:rsidRPr="00A00668" w:rsidRDefault="00A00668" w:rsidP="00A00668">
      <w:pPr>
        <w:rPr>
          <w:rFonts w:ascii="Times New Roman" w:hAnsi="Times New Roman" w:cs="Times New Roman"/>
          <w:b w:val="0"/>
          <w:bCs/>
          <w:szCs w:val="28"/>
        </w:rPr>
      </w:pPr>
    </w:p>
    <w:p w14:paraId="7B0DC1E9" w14:textId="77777777" w:rsidR="00A00668" w:rsidRPr="00A00668" w:rsidRDefault="00A00668" w:rsidP="00A00668">
      <w:pPr>
        <w:rPr>
          <w:rFonts w:ascii="Times New Roman" w:hAnsi="Times New Roman" w:cs="Times New Roman"/>
          <w:b w:val="0"/>
          <w:bCs/>
          <w:szCs w:val="28"/>
        </w:rPr>
      </w:pPr>
      <w:r w:rsidRPr="00A00668">
        <w:rPr>
          <w:rFonts w:ascii="Times New Roman" w:hAnsi="Times New Roman" w:cs="Times New Roman"/>
          <w:b w:val="0"/>
          <w:bCs/>
          <w:szCs w:val="28"/>
        </w:rPr>
        <w:t>Adaptability in a Dynamic Market: Equip learners with adaptable skills and knowledge that can be applied in navigating the rapidly evolving cryptocurrency market, ensuring relevance and agility in decision-making within this dynamic landscape.</w:t>
      </w:r>
    </w:p>
    <w:p w14:paraId="59D50D04" w14:textId="77777777" w:rsidR="00A00668" w:rsidRPr="00A00668" w:rsidRDefault="00A00668" w:rsidP="00A00668">
      <w:pPr>
        <w:rPr>
          <w:rFonts w:ascii="Times New Roman" w:hAnsi="Times New Roman" w:cs="Times New Roman"/>
          <w:b w:val="0"/>
          <w:bCs/>
          <w:szCs w:val="28"/>
        </w:rPr>
      </w:pPr>
    </w:p>
    <w:p w14:paraId="23C0B19C" w14:textId="1E490B04" w:rsidR="00C86424" w:rsidRPr="00230953" w:rsidRDefault="00A00668" w:rsidP="00F44FD3">
      <w:pPr>
        <w:rPr>
          <w:rFonts w:ascii="Times New Roman" w:hAnsi="Times New Roman" w:cs="Times New Roman"/>
          <w:b w:val="0"/>
          <w:bCs/>
          <w:szCs w:val="28"/>
        </w:rPr>
      </w:pPr>
      <w:r w:rsidRPr="00A00668">
        <w:rPr>
          <w:rFonts w:ascii="Times New Roman" w:hAnsi="Times New Roman" w:cs="Times New Roman"/>
          <w:b w:val="0"/>
          <w:bCs/>
          <w:szCs w:val="28"/>
        </w:rPr>
        <w:t>Overall, the project's objective is to empower participants with a comprehensive understanding of Bitcoin's market dynamics, enabling them to derive actionable insights and make informed decisions within the cryptocurrency sphere.</w:t>
      </w:r>
    </w:p>
    <w:p w14:paraId="36711CBA" w14:textId="77777777" w:rsidR="00C86424" w:rsidRDefault="00C86424" w:rsidP="00F44FD3">
      <w:pPr>
        <w:rPr>
          <w:rFonts w:asciiTheme="majorHAnsi" w:hAnsiTheme="majorHAnsi"/>
          <w:color w:val="0189F9" w:themeColor="accent1"/>
          <w:sz w:val="40"/>
          <w:szCs w:val="40"/>
        </w:rPr>
      </w:pPr>
    </w:p>
    <w:p w14:paraId="678DC03D" w14:textId="4414DC92" w:rsidR="00A00668" w:rsidRPr="00C27EA4" w:rsidRDefault="00F44FD3" w:rsidP="00C27EA4">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579F5540" w14:textId="59C9EB85" w:rsidR="00A00668" w:rsidRDefault="00A00668" w:rsidP="00C27EA4">
      <w:pPr>
        <w:rPr>
          <w:rFonts w:ascii="Segoe UI" w:eastAsia="Times New Roman" w:hAnsi="Segoe UI" w:cs="Segoe UI"/>
          <w:b w:val="0"/>
          <w:color w:val="212529"/>
          <w:sz w:val="24"/>
          <w:szCs w:val="24"/>
        </w:rPr>
      </w:pPr>
      <w:r>
        <w:rPr>
          <w:rFonts w:ascii="Segoe UI" w:eastAsia="Times New Roman" w:hAnsi="Segoe UI" w:cs="Segoe UI"/>
          <w:b w:val="0"/>
          <w:color w:val="212529"/>
          <w:sz w:val="24"/>
          <w:szCs w:val="24"/>
        </w:rPr>
        <w:t xml:space="preserve">GitHub link: </w:t>
      </w:r>
      <w:hyperlink r:id="rId27" w:history="1">
        <w:r w:rsidRPr="0048087E">
          <w:rPr>
            <w:rStyle w:val="Hyperlink"/>
            <w:rFonts w:ascii="Segoe UI" w:eastAsia="Times New Roman" w:hAnsi="Segoe UI" w:cs="Segoe UI"/>
            <w:b w:val="0"/>
            <w:sz w:val="24"/>
            <w:szCs w:val="24"/>
          </w:rPr>
          <w:t>https://github.com/GROUP5-DATA-ENGINEERING-UNH/Group5-Bitcoin-Cryptocurrency-Market.git</w:t>
        </w:r>
      </w:hyperlink>
    </w:p>
    <w:p w14:paraId="28C049DF" w14:textId="77777777" w:rsidR="00A00668" w:rsidRDefault="00A00668" w:rsidP="00C27EA4">
      <w:pPr>
        <w:rPr>
          <w:rFonts w:ascii="Segoe UI" w:eastAsia="Times New Roman" w:hAnsi="Segoe UI" w:cs="Segoe UI"/>
          <w:b w:val="0"/>
          <w:color w:val="212529"/>
          <w:sz w:val="24"/>
          <w:szCs w:val="24"/>
        </w:rPr>
      </w:pPr>
    </w:p>
    <w:p w14:paraId="3F0334E1" w14:textId="6F3A4043" w:rsidR="00C27EA4" w:rsidRPr="00C27EA4" w:rsidRDefault="00C27EA4" w:rsidP="00C27EA4">
      <w:pPr>
        <w:rPr>
          <w:rFonts w:ascii="Segoe UI" w:eastAsia="Times New Roman" w:hAnsi="Segoe UI" w:cs="Segoe UI"/>
          <w:b w:val="0"/>
          <w:color w:val="212529"/>
          <w:sz w:val="24"/>
          <w:szCs w:val="24"/>
        </w:rPr>
      </w:pPr>
      <w:r w:rsidRPr="00C27EA4">
        <w:rPr>
          <w:rFonts w:ascii="Segoe UI" w:eastAsia="Times New Roman" w:hAnsi="Segoe UI" w:cs="Segoe UI"/>
          <w:b w:val="0"/>
          <w:color w:val="212529"/>
          <w:sz w:val="24"/>
          <w:szCs w:val="24"/>
        </w:rPr>
        <w:t>The "Exploring the Bitcoin Cryptocurrency Market" project, an integral component of the Data Camp curriculum, aims to unravel the intricate facets of Bitcoin's market behavior through meticulous data analysis. Bitcoin, a pioneering cryptocurrency, has emerged as a focal point in the global financial landscape, captivating the interest of investors, traders, and technology enthusiasts worldwide.</w:t>
      </w:r>
    </w:p>
    <w:p w14:paraId="791081B6" w14:textId="77777777" w:rsidR="00C27EA4" w:rsidRPr="00C27EA4" w:rsidRDefault="00C27EA4" w:rsidP="00C27EA4">
      <w:pPr>
        <w:rPr>
          <w:rFonts w:ascii="Segoe UI" w:eastAsia="Times New Roman" w:hAnsi="Segoe UI" w:cs="Segoe UI"/>
          <w:b w:val="0"/>
          <w:color w:val="212529"/>
          <w:sz w:val="24"/>
          <w:szCs w:val="24"/>
        </w:rPr>
      </w:pPr>
    </w:p>
    <w:p w14:paraId="094D2B7E" w14:textId="77777777" w:rsidR="00C27EA4" w:rsidRPr="00C27EA4" w:rsidRDefault="00C27EA4" w:rsidP="00C27EA4">
      <w:pPr>
        <w:rPr>
          <w:rFonts w:ascii="Segoe UI" w:eastAsia="Times New Roman" w:hAnsi="Segoe UI" w:cs="Segoe UI"/>
          <w:b w:val="0"/>
          <w:color w:val="212529"/>
          <w:sz w:val="24"/>
          <w:szCs w:val="24"/>
        </w:rPr>
      </w:pPr>
      <w:r w:rsidRPr="00C27EA4">
        <w:rPr>
          <w:rFonts w:ascii="Segoe UI" w:eastAsia="Times New Roman" w:hAnsi="Segoe UI" w:cs="Segoe UI"/>
          <w:b w:val="0"/>
          <w:color w:val="212529"/>
          <w:sz w:val="24"/>
          <w:szCs w:val="24"/>
        </w:rPr>
        <w:t>This project delves into the historical data of Bitcoin, scrutinizing its price dynamics, market capitalization trends, and trading volumes. Through sophisticated data analysis techniques, it seeks to unveil correlations between Bitcoin's performance and external factors such as market sentiment, regulatory shifts, and macroeconomic indicators.</w:t>
      </w:r>
    </w:p>
    <w:p w14:paraId="708A245D" w14:textId="77777777" w:rsidR="00C27EA4" w:rsidRPr="00C27EA4" w:rsidRDefault="00C27EA4" w:rsidP="00C27EA4">
      <w:pPr>
        <w:rPr>
          <w:rFonts w:ascii="Segoe UI" w:eastAsia="Times New Roman" w:hAnsi="Segoe UI" w:cs="Segoe UI"/>
          <w:b w:val="0"/>
          <w:color w:val="212529"/>
          <w:sz w:val="24"/>
          <w:szCs w:val="24"/>
        </w:rPr>
      </w:pPr>
    </w:p>
    <w:p w14:paraId="7EA1E856" w14:textId="77777777" w:rsidR="00C27EA4" w:rsidRPr="00C27EA4" w:rsidRDefault="00C27EA4" w:rsidP="00C27EA4">
      <w:pPr>
        <w:rPr>
          <w:rFonts w:ascii="Segoe UI" w:eastAsia="Times New Roman" w:hAnsi="Segoe UI" w:cs="Segoe UI"/>
          <w:b w:val="0"/>
          <w:color w:val="212529"/>
          <w:sz w:val="24"/>
          <w:szCs w:val="24"/>
        </w:rPr>
      </w:pPr>
      <w:r w:rsidRPr="00C27EA4">
        <w:rPr>
          <w:rFonts w:ascii="Segoe UI" w:eastAsia="Times New Roman" w:hAnsi="Segoe UI" w:cs="Segoe UI"/>
          <w:b w:val="0"/>
          <w:color w:val="212529"/>
          <w:sz w:val="24"/>
          <w:szCs w:val="24"/>
        </w:rPr>
        <w:t>Utilizing advanced statistical models, machine learning algorithms, and impactful data visualization tools, the project endeavors to identify patterns within Bitcoin's market behavior. Beyond analysis, the project translates these insights into actionable knowledge, empowering learners to navigate the complexities of the cryptocurrency landscape with informed decision-making capabilities.</w:t>
      </w:r>
    </w:p>
    <w:p w14:paraId="245B2275" w14:textId="77777777" w:rsidR="00C27EA4" w:rsidRPr="00C27EA4" w:rsidRDefault="00C27EA4" w:rsidP="00C27EA4">
      <w:pPr>
        <w:rPr>
          <w:rFonts w:ascii="Segoe UI" w:eastAsia="Times New Roman" w:hAnsi="Segoe UI" w:cs="Segoe UI"/>
          <w:b w:val="0"/>
          <w:color w:val="212529"/>
          <w:sz w:val="24"/>
          <w:szCs w:val="24"/>
        </w:rPr>
      </w:pPr>
    </w:p>
    <w:p w14:paraId="14A7F9B3" w14:textId="574595AE" w:rsidR="00F44FD3" w:rsidRDefault="00C27EA4" w:rsidP="00C27EA4">
      <w:pPr>
        <w:rPr>
          <w:rFonts w:ascii="Segoe UI" w:eastAsia="Times New Roman" w:hAnsi="Segoe UI" w:cs="Segoe UI"/>
          <w:b w:val="0"/>
          <w:color w:val="212529"/>
          <w:sz w:val="24"/>
          <w:szCs w:val="24"/>
        </w:rPr>
      </w:pPr>
      <w:r w:rsidRPr="00C27EA4">
        <w:rPr>
          <w:rFonts w:ascii="Segoe UI" w:eastAsia="Times New Roman" w:hAnsi="Segoe UI" w:cs="Segoe UI"/>
          <w:b w:val="0"/>
          <w:color w:val="212529"/>
          <w:sz w:val="24"/>
          <w:szCs w:val="24"/>
        </w:rPr>
        <w:t>As the cryptocurrency realm continues to evolve and influence traditional financial paradigms, this project serves as a gateway for participants to gain a comprehensive understanding of Bitcoin's market dynamics while honing their data analysis skills within the immersive environment of Data Camp.</w:t>
      </w:r>
    </w:p>
    <w:p w14:paraId="4F5CF663" w14:textId="77777777" w:rsidR="00C27EA4" w:rsidRDefault="00C27EA4" w:rsidP="00C27EA4">
      <w:pPr>
        <w:rPr>
          <w:rFonts w:ascii="Segoe UI" w:eastAsia="Times New Roman" w:hAnsi="Segoe UI" w:cs="Segoe UI"/>
          <w:b w:val="0"/>
          <w:color w:val="212529"/>
          <w:sz w:val="24"/>
          <w:szCs w:val="24"/>
        </w:rPr>
      </w:pPr>
    </w:p>
    <w:p w14:paraId="09D86025" w14:textId="77777777" w:rsidR="00C27EA4" w:rsidRDefault="00C27EA4" w:rsidP="00C27EA4">
      <w:pPr>
        <w:rPr>
          <w:rFonts w:ascii="Segoe UI" w:eastAsia="Times New Roman" w:hAnsi="Segoe UI" w:cs="Segoe UI"/>
          <w:b w:val="0"/>
          <w:color w:val="212529"/>
          <w:sz w:val="24"/>
          <w:szCs w:val="24"/>
        </w:rPr>
      </w:pPr>
    </w:p>
    <w:p w14:paraId="3E8E9D24" w14:textId="77777777" w:rsidR="00C27EA4" w:rsidRDefault="00C27EA4" w:rsidP="00C27EA4">
      <w:pPr>
        <w:rPr>
          <w:rFonts w:asciiTheme="majorHAnsi" w:hAnsiTheme="majorHAnsi"/>
          <w:color w:val="0189F9" w:themeColor="accent1"/>
          <w:sz w:val="40"/>
          <w:szCs w:val="40"/>
        </w:rPr>
      </w:pPr>
    </w:p>
    <w:p w14:paraId="234774E6" w14:textId="77777777" w:rsidR="00F44FD3" w:rsidRDefault="00F44FD3" w:rsidP="008370F9">
      <w:pPr>
        <w:rPr>
          <w:rFonts w:asciiTheme="majorHAnsi" w:hAnsiTheme="majorHAnsi"/>
          <w:color w:val="0189F9" w:themeColor="accent1"/>
          <w:sz w:val="40"/>
          <w:szCs w:val="40"/>
        </w:rPr>
      </w:pP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3A68802" w14:textId="42062F21" w:rsidR="00F44FD3" w:rsidRDefault="0064417F" w:rsidP="00B97BA7">
      <w:pPr>
        <w:pStyle w:val="Heading2"/>
        <w:framePr w:hSpace="0" w:wrap="auto" w:vAnchor="margin" w:hAnchor="text" w:yAlign="inline"/>
        <w:rPr>
          <w:rFonts w:ascii="Segoe UI" w:eastAsia="Times New Roman" w:hAnsi="Segoe UI" w:cs="Segoe UI"/>
          <w:b w:val="0"/>
          <w:color w:val="212529"/>
          <w:sz w:val="24"/>
          <w:szCs w:val="24"/>
        </w:rPr>
      </w:pPr>
      <w:r w:rsidRPr="0064417F">
        <w:rPr>
          <w:rFonts w:asciiTheme="minorHAnsi" w:hAnsiTheme="minorHAnsi"/>
          <w:b w:val="0"/>
          <w:bCs/>
          <w:color w:val="0F0F3F" w:themeColor="text1"/>
          <w:sz w:val="28"/>
          <w:szCs w:val="22"/>
        </w:rPr>
        <w:t>The available research on the Bitcoin cryptocurrency market spans price analysis, volatility studies, market correlations, sentiment analysis, blockchain technology, investment strategies, and economic implications. These studies employ statistical models, sentiment analysis tools, and explore Bitcoin's relationship with traditional assets and macroeconomic factors. They offer insights into market behaviors, technological innovations, and potential economic disruptions, forming a robust foundation for the Data Camp Project. This body of research serves as a crucial resource for understanding Bitcoin's dynamics and informing strategic decision-making within the cryptocurrency landscape.</w:t>
      </w:r>
    </w:p>
    <w:p w14:paraId="5C6FDC5D" w14:textId="327AB3DF" w:rsidR="002C06E3" w:rsidRDefault="00F44FD3" w:rsidP="00B97BA7">
      <w:pPr>
        <w:pStyle w:val="Heading2"/>
        <w:framePr w:hSpace="0" w:wrap="auto" w:vAnchor="margin" w:hAnchor="text" w:yAlign="inline"/>
      </w:pPr>
      <w:bookmarkStart w:id="3" w:name="_Toc96341555"/>
      <w:r>
        <w:t>Methodology</w:t>
      </w:r>
      <w:bookmarkEnd w:id="3"/>
      <w:r w:rsidR="00B97BA7">
        <w:t xml:space="preserve"> </w:t>
      </w:r>
    </w:p>
    <w:p w14:paraId="57C6A88F" w14:textId="77777777" w:rsidR="0064417F" w:rsidRDefault="0064417F" w:rsidP="0064417F">
      <w:pPr>
        <w:pStyle w:val="NormalWeb"/>
        <w:rPr>
          <w:rFonts w:ascii="Segoe UI" w:hAnsi="Segoe UI" w:cs="Segoe UI"/>
          <w:color w:val="212529"/>
        </w:rPr>
      </w:pPr>
      <w:r w:rsidRPr="0064417F">
        <w:rPr>
          <w:rFonts w:ascii="Segoe UI" w:hAnsi="Segoe UI" w:cs="Segoe UI"/>
          <w:b/>
          <w:bCs/>
          <w:color w:val="212529"/>
        </w:rPr>
        <w:t>Accuracy Metrics</w:t>
      </w:r>
      <w:r w:rsidRPr="0064417F">
        <w:rPr>
          <w:rFonts w:ascii="Segoe UI" w:hAnsi="Segoe UI" w:cs="Segoe UI"/>
          <w:color w:val="212529"/>
        </w:rPr>
        <w:t>: Employ MSE, RMSE, MAE, or R-squared to gauge model accuracy in predicting Bitcoin price movements.</w:t>
      </w:r>
    </w:p>
    <w:p w14:paraId="761FD180" w14:textId="216C6E0D" w:rsidR="0064417F" w:rsidRPr="0064417F" w:rsidRDefault="0064417F" w:rsidP="0064417F">
      <w:pPr>
        <w:pStyle w:val="NormalWeb"/>
        <w:rPr>
          <w:rFonts w:ascii="Segoe UI" w:hAnsi="Segoe UI" w:cs="Segoe UI"/>
          <w:color w:val="212529"/>
        </w:rPr>
      </w:pPr>
      <w:r w:rsidRPr="0064417F">
        <w:rPr>
          <w:rFonts w:ascii="Segoe UI" w:hAnsi="Segoe UI" w:cs="Segoe UI"/>
          <w:b/>
          <w:bCs/>
          <w:color w:val="212529"/>
        </w:rPr>
        <w:t>Risk Assessment</w:t>
      </w:r>
      <w:r w:rsidRPr="0064417F">
        <w:rPr>
          <w:rFonts w:ascii="Segoe UI" w:hAnsi="Segoe UI" w:cs="Segoe UI"/>
          <w:color w:val="212529"/>
        </w:rPr>
        <w:t>: Use VaR, CVaR, or Sharpe Ratio to quantify risks linked to trading strategies or investment decisions.</w:t>
      </w:r>
    </w:p>
    <w:p w14:paraId="66456D89" w14:textId="77777777" w:rsidR="0064417F" w:rsidRPr="0064417F" w:rsidRDefault="0064417F" w:rsidP="0064417F">
      <w:pPr>
        <w:pStyle w:val="NormalWeb"/>
        <w:rPr>
          <w:rFonts w:ascii="Segoe UI" w:hAnsi="Segoe UI" w:cs="Segoe UI"/>
          <w:color w:val="212529"/>
        </w:rPr>
      </w:pPr>
      <w:r w:rsidRPr="0064417F">
        <w:rPr>
          <w:rFonts w:ascii="Segoe UI" w:hAnsi="Segoe UI" w:cs="Segoe UI"/>
          <w:b/>
          <w:bCs/>
          <w:color w:val="212529"/>
        </w:rPr>
        <w:t>Backtesting</w:t>
      </w:r>
      <w:r w:rsidRPr="0064417F">
        <w:rPr>
          <w:rFonts w:ascii="Segoe UI" w:hAnsi="Segoe UI" w:cs="Segoe UI"/>
          <w:color w:val="212529"/>
        </w:rPr>
        <w:t>: Rigorously test strategies using historical data, evaluating returns, risk-adjusted metrics, and drawdowns.</w:t>
      </w:r>
    </w:p>
    <w:p w14:paraId="34E39AC2" w14:textId="7E8617DF" w:rsidR="00FF604E" w:rsidRDefault="0064417F" w:rsidP="0064417F">
      <w:pPr>
        <w:pStyle w:val="NormalWeb"/>
        <w:spacing w:before="0" w:beforeAutospacing="0"/>
        <w:rPr>
          <w:rFonts w:ascii="Segoe UI" w:hAnsi="Segoe UI" w:cs="Segoe UI"/>
          <w:color w:val="212529"/>
        </w:rPr>
      </w:pPr>
      <w:r w:rsidRPr="0064417F">
        <w:rPr>
          <w:rFonts w:ascii="Segoe UI" w:hAnsi="Segoe UI" w:cs="Segoe UI"/>
          <w:b/>
          <w:bCs/>
          <w:color w:val="212529"/>
        </w:rPr>
        <w:t>Model Robustness</w:t>
      </w:r>
      <w:r w:rsidRPr="0064417F">
        <w:rPr>
          <w:rFonts w:ascii="Segoe UI" w:hAnsi="Segoe UI" w:cs="Segoe UI"/>
          <w:color w:val="212529"/>
        </w:rPr>
        <w:t>: Validate models via sensitivity analysis, stress testing, and out-of-sample assessments for consistent performance across diverse market conditions.</w:t>
      </w:r>
    </w:p>
    <w:p w14:paraId="4215DC7E" w14:textId="77777777" w:rsidR="00445E85" w:rsidRDefault="00445E85" w:rsidP="003C16D9">
      <w:pPr>
        <w:pStyle w:val="Heading2"/>
        <w:framePr w:hSpace="0" w:wrap="auto" w:vAnchor="margin" w:hAnchor="text" w:yAlign="inline"/>
      </w:pPr>
    </w:p>
    <w:p w14:paraId="281DE739" w14:textId="77777777" w:rsidR="00C86424" w:rsidRDefault="00C86424" w:rsidP="003C16D9">
      <w:pPr>
        <w:pStyle w:val="Heading2"/>
        <w:framePr w:hSpace="0" w:wrap="auto" w:vAnchor="margin" w:hAnchor="text" w:yAlign="inline"/>
      </w:pPr>
    </w:p>
    <w:p w14:paraId="0A99617A" w14:textId="77777777" w:rsidR="00C86424" w:rsidRDefault="00C86424" w:rsidP="003C16D9">
      <w:pPr>
        <w:pStyle w:val="Heading2"/>
        <w:framePr w:hSpace="0" w:wrap="auto" w:vAnchor="margin" w:hAnchor="text" w:yAlign="inline"/>
      </w:pPr>
    </w:p>
    <w:p w14:paraId="5FE2E909" w14:textId="77777777" w:rsidR="0064417F" w:rsidRDefault="0064417F" w:rsidP="003C16D9">
      <w:pPr>
        <w:pStyle w:val="Heading2"/>
        <w:framePr w:hSpace="0" w:wrap="auto" w:vAnchor="margin" w:hAnchor="text" w:yAlign="inline"/>
      </w:pPr>
      <w:bookmarkStart w:id="4" w:name="_Toc96341556"/>
    </w:p>
    <w:p w14:paraId="1276E272" w14:textId="794ED233" w:rsidR="003C16D9" w:rsidRDefault="00F44FD3" w:rsidP="003C16D9">
      <w:pPr>
        <w:pStyle w:val="Heading2"/>
        <w:framePr w:hSpace="0" w:wrap="auto" w:vAnchor="margin" w:hAnchor="text" w:yAlign="inline"/>
      </w:pPr>
      <w:r>
        <w:t>Results Section</w:t>
      </w:r>
      <w:bookmarkEnd w:id="4"/>
    </w:p>
    <w:p w14:paraId="36DA6055" w14:textId="5CCC349A" w:rsidR="00A00668" w:rsidRDefault="00E37FF9" w:rsidP="00A00668">
      <w:r w:rsidRPr="00E37FF9">
        <w:rPr>
          <w:noProof/>
        </w:rPr>
        <w:drawing>
          <wp:inline distT="0" distB="0" distL="0" distR="0" wp14:anchorId="210ACD97" wp14:editId="367DE4EF">
            <wp:extent cx="6233700" cy="4138019"/>
            <wp:effectExtent l="0" t="0" r="0" b="0"/>
            <wp:docPr id="116208190"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8190" name="Picture 1" descr="A graph with different colored bars&#10;&#10;Description automatically generated"/>
                    <pic:cNvPicPr/>
                  </pic:nvPicPr>
                  <pic:blipFill>
                    <a:blip r:embed="rId28"/>
                    <a:stretch>
                      <a:fillRect/>
                    </a:stretch>
                  </pic:blipFill>
                  <pic:spPr>
                    <a:xfrm>
                      <a:off x="0" y="0"/>
                      <a:ext cx="6233700" cy="4138019"/>
                    </a:xfrm>
                    <a:prstGeom prst="rect">
                      <a:avLst/>
                    </a:prstGeom>
                  </pic:spPr>
                </pic:pic>
              </a:graphicData>
            </a:graphic>
          </wp:inline>
        </w:drawing>
      </w:r>
    </w:p>
    <w:p w14:paraId="0B41D12D" w14:textId="44387D9F" w:rsidR="00E37FF9" w:rsidRDefault="00E37FF9" w:rsidP="00A00668">
      <w:r w:rsidRPr="00E37FF9">
        <w:rPr>
          <w:noProof/>
        </w:rPr>
        <w:lastRenderedPageBreak/>
        <w:drawing>
          <wp:inline distT="0" distB="0" distL="0" distR="0" wp14:anchorId="46382237" wp14:editId="18D91E9F">
            <wp:extent cx="6309360" cy="3731260"/>
            <wp:effectExtent l="0" t="0" r="0" b="2540"/>
            <wp:docPr id="4340764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7645" name="Picture 1" descr="A graph of different colored bars&#10;&#10;Description automatically generated"/>
                    <pic:cNvPicPr/>
                  </pic:nvPicPr>
                  <pic:blipFill>
                    <a:blip r:embed="rId29"/>
                    <a:stretch>
                      <a:fillRect/>
                    </a:stretch>
                  </pic:blipFill>
                  <pic:spPr>
                    <a:xfrm>
                      <a:off x="0" y="0"/>
                      <a:ext cx="6309360" cy="3731260"/>
                    </a:xfrm>
                    <a:prstGeom prst="rect">
                      <a:avLst/>
                    </a:prstGeom>
                  </pic:spPr>
                </pic:pic>
              </a:graphicData>
            </a:graphic>
          </wp:inline>
        </w:drawing>
      </w:r>
    </w:p>
    <w:p w14:paraId="153CB53A" w14:textId="62A7D712" w:rsidR="00E37FF9" w:rsidRDefault="00E37FF9" w:rsidP="00A00668">
      <w:r w:rsidRPr="00E37FF9">
        <w:rPr>
          <w:noProof/>
        </w:rPr>
        <w:drawing>
          <wp:inline distT="0" distB="0" distL="0" distR="0" wp14:anchorId="5BF2B8FC" wp14:editId="1D0CAF9B">
            <wp:extent cx="6309360" cy="3768725"/>
            <wp:effectExtent l="0" t="0" r="0" b="3175"/>
            <wp:docPr id="1307971947"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71947" name="Picture 1" descr="A graph of different colored bars&#10;&#10;Description automatically generated with medium confidence"/>
                    <pic:cNvPicPr/>
                  </pic:nvPicPr>
                  <pic:blipFill>
                    <a:blip r:embed="rId30"/>
                    <a:stretch>
                      <a:fillRect/>
                    </a:stretch>
                  </pic:blipFill>
                  <pic:spPr>
                    <a:xfrm>
                      <a:off x="0" y="0"/>
                      <a:ext cx="6309360" cy="3768725"/>
                    </a:xfrm>
                    <a:prstGeom prst="rect">
                      <a:avLst/>
                    </a:prstGeom>
                  </pic:spPr>
                </pic:pic>
              </a:graphicData>
            </a:graphic>
          </wp:inline>
        </w:drawing>
      </w:r>
    </w:p>
    <w:p w14:paraId="0BF59505" w14:textId="69497C8E" w:rsidR="00E37FF9" w:rsidRDefault="00E37FF9" w:rsidP="00A00668">
      <w:r w:rsidRPr="00E37FF9">
        <w:rPr>
          <w:noProof/>
        </w:rPr>
        <w:lastRenderedPageBreak/>
        <w:drawing>
          <wp:inline distT="0" distB="0" distL="0" distR="0" wp14:anchorId="433C4F98" wp14:editId="255EBFD2">
            <wp:extent cx="6309360" cy="4591050"/>
            <wp:effectExtent l="0" t="0" r="0" b="0"/>
            <wp:docPr id="14614832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83277" name="Picture 1" descr="A screenshot of a graph&#10;&#10;Description automatically generated"/>
                    <pic:cNvPicPr/>
                  </pic:nvPicPr>
                  <pic:blipFill>
                    <a:blip r:embed="rId31"/>
                    <a:stretch>
                      <a:fillRect/>
                    </a:stretch>
                  </pic:blipFill>
                  <pic:spPr>
                    <a:xfrm>
                      <a:off x="0" y="0"/>
                      <a:ext cx="6309360" cy="4591050"/>
                    </a:xfrm>
                    <a:prstGeom prst="rect">
                      <a:avLst/>
                    </a:prstGeom>
                  </pic:spPr>
                </pic:pic>
              </a:graphicData>
            </a:graphic>
          </wp:inline>
        </w:drawing>
      </w:r>
    </w:p>
    <w:p w14:paraId="59A6CDBF" w14:textId="5CC0E0F2" w:rsidR="00E37FF9" w:rsidRPr="00A00668" w:rsidRDefault="00E37FF9" w:rsidP="00A00668">
      <w:r w:rsidRPr="00E37FF9">
        <w:rPr>
          <w:noProof/>
        </w:rPr>
        <w:drawing>
          <wp:inline distT="0" distB="0" distL="0" distR="0" wp14:anchorId="6E828338" wp14:editId="1FF0FD59">
            <wp:extent cx="5075360" cy="2560542"/>
            <wp:effectExtent l="0" t="0" r="0" b="0"/>
            <wp:docPr id="1931126502"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6502" name="Picture 1" descr="A graph with blue squares&#10;&#10;Description automatically generated"/>
                    <pic:cNvPicPr/>
                  </pic:nvPicPr>
                  <pic:blipFill>
                    <a:blip r:embed="rId32"/>
                    <a:stretch>
                      <a:fillRect/>
                    </a:stretch>
                  </pic:blipFill>
                  <pic:spPr>
                    <a:xfrm>
                      <a:off x="0" y="0"/>
                      <a:ext cx="5075360" cy="2560542"/>
                    </a:xfrm>
                    <a:prstGeom prst="rect">
                      <a:avLst/>
                    </a:prstGeom>
                  </pic:spPr>
                </pic:pic>
              </a:graphicData>
            </a:graphic>
          </wp:inline>
        </w:drawing>
      </w:r>
    </w:p>
    <w:p w14:paraId="14DA763F" w14:textId="45E5F9A4" w:rsidR="00E53999" w:rsidRDefault="00E53999" w:rsidP="003C16D9">
      <w:pPr>
        <w:jc w:val="center"/>
        <w:rPr>
          <w:b w:val="0"/>
        </w:rPr>
      </w:pPr>
    </w:p>
    <w:p w14:paraId="04C67E05" w14:textId="77777777" w:rsidR="00C86424" w:rsidRDefault="00C86424" w:rsidP="006F4AAC">
      <w:pPr>
        <w:pStyle w:val="Heading2"/>
        <w:framePr w:hSpace="0" w:wrap="auto" w:vAnchor="margin" w:hAnchor="text" w:yAlign="inline"/>
      </w:pPr>
    </w:p>
    <w:p w14:paraId="1DB554D1" w14:textId="1C891406" w:rsidR="003C16D9" w:rsidRDefault="00F44FD3" w:rsidP="006F4AAC">
      <w:pPr>
        <w:pStyle w:val="Heading2"/>
        <w:framePr w:hSpace="0" w:wrap="auto" w:vAnchor="margin" w:hAnchor="text" w:yAlign="inline"/>
      </w:pPr>
      <w:bookmarkStart w:id="5" w:name="_Toc96341557"/>
      <w:r>
        <w:t>Discussion</w:t>
      </w:r>
      <w:bookmarkEnd w:id="5"/>
    </w:p>
    <w:p w14:paraId="51D1E5AC" w14:textId="4229C19D" w:rsidR="00FF604E" w:rsidRPr="0064417F" w:rsidRDefault="0064417F" w:rsidP="00FF604E">
      <w:pPr>
        <w:rPr>
          <w:b w:val="0"/>
          <w:bCs/>
        </w:rPr>
      </w:pPr>
      <w:r w:rsidRPr="0064417F">
        <w:rPr>
          <w:rFonts w:ascii="Segoe UI" w:hAnsi="Segoe UI" w:cs="Segoe UI"/>
          <w:b w:val="0"/>
          <w:bCs/>
          <w:color w:val="374151"/>
        </w:rPr>
        <w:t>The "Exploring the Bitcoin Cryptocurrency Market" project delves into Bitcoin's complexities, employing diverse data analysis techniques to unravel market trends and correlations. It fosters understanding through statistical models, risk assessments, and backtesting, offering insights for decision-making. This discussion underscores its role in empowering learners with practical skills to navigate the volatile cryptocurrency landscape, contributing valuable insights to the evolving discourse on Bitcoin's market dynamics.</w:t>
      </w:r>
    </w:p>
    <w:p w14:paraId="2B28AEEA" w14:textId="77777777" w:rsidR="002E414F" w:rsidRPr="0064417F" w:rsidRDefault="002E414F" w:rsidP="002E414F">
      <w:pPr>
        <w:pStyle w:val="ListParagraph"/>
        <w:spacing w:after="60"/>
        <w:ind w:left="1080"/>
        <w:rPr>
          <w:bCs/>
        </w:rPr>
      </w:pPr>
    </w:p>
    <w:p w14:paraId="3FBC0F31" w14:textId="14BF73D4" w:rsidR="003C16D9" w:rsidRDefault="00F44FD3" w:rsidP="006F4AAC">
      <w:pPr>
        <w:pStyle w:val="Heading2"/>
        <w:framePr w:hSpace="0" w:wrap="auto" w:vAnchor="margin" w:hAnchor="text" w:yAlign="inline"/>
      </w:pPr>
      <w:bookmarkStart w:id="6" w:name="_Toc96341558"/>
      <w:r>
        <w:t>Conclusion</w:t>
      </w:r>
      <w:bookmarkEnd w:id="6"/>
    </w:p>
    <w:p w14:paraId="6DC0A585" w14:textId="192A2105" w:rsidR="00F44FD3" w:rsidRPr="0064417F" w:rsidRDefault="0064417F" w:rsidP="00F44FD3">
      <w:pPr>
        <w:rPr>
          <w:b w:val="0"/>
          <w:bCs/>
        </w:rPr>
      </w:pPr>
      <w:r w:rsidRPr="0064417F">
        <w:rPr>
          <w:rFonts w:ascii="Segoe UI" w:hAnsi="Segoe UI" w:cs="Segoe UI"/>
          <w:b w:val="0"/>
          <w:bCs/>
          <w:color w:val="374151"/>
        </w:rPr>
        <w:t>The "Exploring the Bitcoin Cryptocurrency Market" Data Camp Project culminates as a comprehensive dive into Bitcoin's market behavior. Through meticulous data analysis, risk assessment, and model validation, it unveils insights pivotal for strategic decision-making in the cryptocurrency landscape. By emphasizing accuracy metrics, backtesting, and robustness checks, this project offers a nuanced understanding of Bitcoin's volatility and correlations with external factors. Its significance lies in empowering participants with practical skills and informed perspectives to navigate the dynamic cryptocurrency market confidently. Ultimately, this project serves as a cornerstone, not just in understanding Bitcoin's market dynamics but also in fostering adaptable analytical skills crucial for exploring and thriving in the evolving realm of digital assets.</w:t>
      </w:r>
    </w:p>
    <w:p w14:paraId="526B6793" w14:textId="51AFB2FA" w:rsidR="003C16D9" w:rsidRDefault="00F44FD3" w:rsidP="006F4AAC">
      <w:pPr>
        <w:pStyle w:val="Heading2"/>
        <w:framePr w:hSpace="0" w:wrap="auto" w:vAnchor="margin" w:hAnchor="text" w:yAlign="inline"/>
      </w:pPr>
      <w:bookmarkStart w:id="7" w:name="_Toc96341559"/>
      <w:r>
        <w:t>Contributions/References</w:t>
      </w:r>
      <w:bookmarkEnd w:id="7"/>
    </w:p>
    <w:p w14:paraId="6977FF2D" w14:textId="476E0A8B" w:rsidR="0064417F" w:rsidRDefault="0064417F" w:rsidP="0064417F">
      <w:pPr>
        <w:rPr>
          <w:u w:val="single"/>
        </w:rPr>
      </w:pPr>
      <w:r w:rsidRPr="00455B56">
        <w:rPr>
          <w:u w:val="single"/>
        </w:rPr>
        <w:t>Contributions:</w:t>
      </w:r>
    </w:p>
    <w:p w14:paraId="77C63E15" w14:textId="77777777" w:rsidR="00455B56" w:rsidRPr="00455B56" w:rsidRDefault="00455B56" w:rsidP="00455B56">
      <w:pPr>
        <w:rPr>
          <w:b w:val="0"/>
          <w:bCs/>
        </w:rPr>
      </w:pPr>
      <w:r w:rsidRPr="00455B56">
        <w:rPr>
          <w:b w:val="0"/>
          <w:bCs/>
        </w:rPr>
        <w:lastRenderedPageBreak/>
        <w:t>The "Exploring the Bitcoin Cryptocurrency Market" Data Camp Project contributes significantly to the understanding and application of data analysis in the realm of cryptocurrency:</w:t>
      </w:r>
    </w:p>
    <w:p w14:paraId="0B48AB9C" w14:textId="77777777" w:rsidR="00455B56" w:rsidRPr="00455B56" w:rsidRDefault="00455B56" w:rsidP="00455B56">
      <w:pPr>
        <w:rPr>
          <w:b w:val="0"/>
          <w:bCs/>
        </w:rPr>
      </w:pPr>
    </w:p>
    <w:p w14:paraId="7DEC3C6F" w14:textId="77777777" w:rsidR="00455B56" w:rsidRPr="00455B56" w:rsidRDefault="00455B56" w:rsidP="00455B56">
      <w:pPr>
        <w:rPr>
          <w:b w:val="0"/>
          <w:bCs/>
        </w:rPr>
      </w:pPr>
      <w:r w:rsidRPr="00455B56">
        <w:t>Insightful Analysis</w:t>
      </w:r>
      <w:r w:rsidRPr="00455B56">
        <w:rPr>
          <w:b w:val="0"/>
          <w:bCs/>
        </w:rPr>
        <w:t>: Offers deep insights into Bitcoin's market behavior through robust data analysis methodologies, shedding light on trends, correlations, and risk factors.</w:t>
      </w:r>
    </w:p>
    <w:p w14:paraId="6AD77A70" w14:textId="77777777" w:rsidR="00455B56" w:rsidRPr="00455B56" w:rsidRDefault="00455B56" w:rsidP="00455B56">
      <w:pPr>
        <w:rPr>
          <w:b w:val="0"/>
          <w:bCs/>
        </w:rPr>
      </w:pPr>
    </w:p>
    <w:p w14:paraId="67810E4D" w14:textId="77777777" w:rsidR="00455B56" w:rsidRPr="00455B56" w:rsidRDefault="00455B56" w:rsidP="00455B56">
      <w:pPr>
        <w:rPr>
          <w:b w:val="0"/>
          <w:bCs/>
        </w:rPr>
      </w:pPr>
      <w:r w:rsidRPr="00455B56">
        <w:t>Empowerment Through Skills</w:t>
      </w:r>
      <w:r w:rsidRPr="00455B56">
        <w:rPr>
          <w:b w:val="0"/>
          <w:bCs/>
        </w:rPr>
        <w:t>: Equips participants with practical skills in data analysis, accuracy metrics, risk assessment, and model validation, fostering their ability to navigate and make informed decisions in the cryptocurrency market.</w:t>
      </w:r>
    </w:p>
    <w:p w14:paraId="5D0E844D" w14:textId="77777777" w:rsidR="00455B56" w:rsidRPr="00455B56" w:rsidRDefault="00455B56" w:rsidP="00455B56">
      <w:pPr>
        <w:rPr>
          <w:b w:val="0"/>
          <w:bCs/>
        </w:rPr>
      </w:pPr>
    </w:p>
    <w:p w14:paraId="10F66022" w14:textId="77777777" w:rsidR="00455B56" w:rsidRPr="00455B56" w:rsidRDefault="00455B56" w:rsidP="00455B56">
      <w:pPr>
        <w:rPr>
          <w:b w:val="0"/>
          <w:bCs/>
        </w:rPr>
      </w:pPr>
      <w:r w:rsidRPr="00455B56">
        <w:t>Decision-Making Support</w:t>
      </w:r>
      <w:r w:rsidRPr="00455B56">
        <w:rPr>
          <w:b w:val="0"/>
          <w:bCs/>
        </w:rPr>
        <w:t>: Provides actionable strategies for investors, traders, and decision-makers based on empirical evidence and validated models, aiding in strategic planning and risk management.</w:t>
      </w:r>
    </w:p>
    <w:p w14:paraId="56D2A9E1" w14:textId="77777777" w:rsidR="00455B56" w:rsidRPr="00455B56" w:rsidRDefault="00455B56" w:rsidP="00455B56">
      <w:pPr>
        <w:rPr>
          <w:b w:val="0"/>
          <w:bCs/>
        </w:rPr>
      </w:pPr>
    </w:p>
    <w:p w14:paraId="6ACBF90C" w14:textId="77777777" w:rsidR="00455B56" w:rsidRDefault="00455B56" w:rsidP="00455B56">
      <w:pPr>
        <w:rPr>
          <w:b w:val="0"/>
          <w:bCs/>
        </w:rPr>
      </w:pPr>
      <w:r w:rsidRPr="00455B56">
        <w:t>Foundation for Future Exploration</w:t>
      </w:r>
      <w:r w:rsidRPr="00455B56">
        <w:rPr>
          <w:b w:val="0"/>
          <w:bCs/>
        </w:rPr>
        <w:t>: Serves as a foundational resource for continued exploration and research into Bitcoin's market dynamics, offering a starting point for further studies and insights.</w:t>
      </w:r>
    </w:p>
    <w:p w14:paraId="5DA1E30D" w14:textId="77777777" w:rsidR="00455B56" w:rsidRDefault="00455B56" w:rsidP="00455B56">
      <w:pPr>
        <w:rPr>
          <w:b w:val="0"/>
          <w:bCs/>
        </w:rPr>
      </w:pPr>
    </w:p>
    <w:p w14:paraId="0A56DC24" w14:textId="79CEB1EE" w:rsidR="00455B56" w:rsidRDefault="00455B56" w:rsidP="00455B56">
      <w:pPr>
        <w:rPr>
          <w:u w:val="single"/>
        </w:rPr>
      </w:pPr>
      <w:r w:rsidRPr="00455B56">
        <w:rPr>
          <w:u w:val="single"/>
        </w:rPr>
        <w:t>References:</w:t>
      </w:r>
    </w:p>
    <w:p w14:paraId="3791249A" w14:textId="77777777" w:rsidR="00455B56" w:rsidRPr="00455B56" w:rsidRDefault="00455B56" w:rsidP="00455B56">
      <w:pPr>
        <w:pStyle w:val="ListParagraph"/>
        <w:numPr>
          <w:ilvl w:val="0"/>
          <w:numId w:val="3"/>
        </w:numPr>
        <w:rPr>
          <w:bCs/>
          <w:sz w:val="28"/>
          <w:szCs w:val="28"/>
        </w:rPr>
      </w:pPr>
      <w:r w:rsidRPr="00455B56">
        <w:rPr>
          <w:bCs/>
          <w:sz w:val="28"/>
          <w:szCs w:val="28"/>
        </w:rPr>
        <w:t>Narayanan, A., Bonneau, J., Felten, E., Miller, A., &amp; Goldfeder, S. (2016). Bitcoin and Cryptocurrency Technologies: A Comprehensive Introduction.</w:t>
      </w:r>
    </w:p>
    <w:p w14:paraId="1AF9AED0" w14:textId="77777777" w:rsidR="00455B56" w:rsidRPr="00455B56" w:rsidRDefault="00455B56" w:rsidP="00455B56">
      <w:pPr>
        <w:pStyle w:val="ListParagraph"/>
        <w:numPr>
          <w:ilvl w:val="0"/>
          <w:numId w:val="3"/>
        </w:numPr>
        <w:rPr>
          <w:bCs/>
          <w:sz w:val="28"/>
          <w:szCs w:val="28"/>
        </w:rPr>
      </w:pPr>
      <w:r w:rsidRPr="00455B56">
        <w:rPr>
          <w:bCs/>
          <w:sz w:val="28"/>
          <w:szCs w:val="28"/>
        </w:rPr>
        <w:t>Grinberg, R. (2012). Bitcoin: An Innovative Alternative Digital Currency.</w:t>
      </w:r>
    </w:p>
    <w:p w14:paraId="7D0C48D9" w14:textId="3C155F66" w:rsidR="00455B56" w:rsidRDefault="00455B56" w:rsidP="00455B56">
      <w:pPr>
        <w:pStyle w:val="ListParagraph"/>
        <w:numPr>
          <w:ilvl w:val="0"/>
          <w:numId w:val="3"/>
        </w:numPr>
        <w:rPr>
          <w:bCs/>
          <w:sz w:val="28"/>
          <w:szCs w:val="28"/>
        </w:rPr>
      </w:pPr>
      <w:r w:rsidRPr="00455B56">
        <w:rPr>
          <w:bCs/>
          <w:sz w:val="28"/>
          <w:szCs w:val="28"/>
        </w:rPr>
        <w:t>Yermack, D. (2015). Is Bitcoin a Real Currency? An Economic Appraisal.</w:t>
      </w:r>
    </w:p>
    <w:p w14:paraId="34EE51DF" w14:textId="309DC842" w:rsidR="00455B56" w:rsidRDefault="00455B56" w:rsidP="00455B56">
      <w:pPr>
        <w:pStyle w:val="ListParagraph"/>
        <w:numPr>
          <w:ilvl w:val="0"/>
          <w:numId w:val="3"/>
        </w:numPr>
        <w:rPr>
          <w:bCs/>
          <w:sz w:val="28"/>
          <w:szCs w:val="28"/>
        </w:rPr>
      </w:pPr>
      <w:r w:rsidRPr="00455B56">
        <w:rPr>
          <w:bCs/>
          <w:sz w:val="28"/>
          <w:szCs w:val="28"/>
        </w:rPr>
        <w:t>Tseng, J. J., Liang, C., &amp; Fei, L. (2018). Forecasting Bitcoin Price with Graph Chainlets.</w:t>
      </w:r>
    </w:p>
    <w:p w14:paraId="318FB57A" w14:textId="2BA60824" w:rsidR="00455B56" w:rsidRDefault="00455B56" w:rsidP="00455B56">
      <w:pPr>
        <w:pStyle w:val="ListParagraph"/>
        <w:numPr>
          <w:ilvl w:val="0"/>
          <w:numId w:val="3"/>
        </w:numPr>
        <w:rPr>
          <w:bCs/>
          <w:sz w:val="28"/>
          <w:szCs w:val="28"/>
        </w:rPr>
      </w:pPr>
      <w:r w:rsidRPr="00455B56">
        <w:rPr>
          <w:bCs/>
          <w:sz w:val="28"/>
          <w:szCs w:val="28"/>
        </w:rPr>
        <w:t>Nakamoto, S. (2008). Bitcoin: A Peer-to-Peer Electronic Cash System. [Whitepaper]</w:t>
      </w:r>
    </w:p>
    <w:p w14:paraId="7304882F" w14:textId="0CAE2835" w:rsidR="00455B56" w:rsidRPr="00455B56" w:rsidRDefault="002F2735" w:rsidP="00455B56">
      <w:pPr>
        <w:pStyle w:val="ListParagraph"/>
        <w:numPr>
          <w:ilvl w:val="0"/>
          <w:numId w:val="3"/>
        </w:numPr>
        <w:rPr>
          <w:bCs/>
          <w:sz w:val="28"/>
          <w:szCs w:val="28"/>
        </w:rPr>
      </w:pPr>
      <w:r w:rsidRPr="002F2735">
        <w:rPr>
          <w:bCs/>
          <w:sz w:val="28"/>
          <w:szCs w:val="28"/>
        </w:rPr>
        <w:t>Antonopoulos, A. M. (2014). Mastering Bitcoin: Unlocking Digital Cryptocurrencies.</w:t>
      </w:r>
    </w:p>
    <w:p w14:paraId="341DF359" w14:textId="77777777" w:rsidR="00455B56" w:rsidRPr="00455B56" w:rsidRDefault="00455B56" w:rsidP="0064417F">
      <w:pPr>
        <w:rPr>
          <w:sz w:val="32"/>
          <w:szCs w:val="24"/>
          <w:u w:val="single"/>
        </w:rPr>
      </w:pPr>
    </w:p>
    <w:p w14:paraId="3D1D39FF" w14:textId="77777777" w:rsidR="0064417F" w:rsidRPr="0064417F" w:rsidRDefault="0064417F" w:rsidP="0064417F"/>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33"/>
      <w:headerReference w:type="default" r:id="rId34"/>
      <w:footerReference w:type="even" r:id="rId35"/>
      <w:headerReference w:type="first" r:id="rId36"/>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53E7B" w14:textId="77777777" w:rsidR="00794B62" w:rsidRDefault="00794B62" w:rsidP="007057F4">
      <w:r>
        <w:separator/>
      </w:r>
    </w:p>
  </w:endnote>
  <w:endnote w:type="continuationSeparator" w:id="0">
    <w:p w14:paraId="5C148144" w14:textId="77777777" w:rsidR="00794B62" w:rsidRDefault="00794B62"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EA118" w14:textId="77777777" w:rsidR="00794B62" w:rsidRDefault="00794B62" w:rsidP="007057F4">
      <w:r>
        <w:separator/>
      </w:r>
    </w:p>
  </w:footnote>
  <w:footnote w:type="continuationSeparator" w:id="0">
    <w:p w14:paraId="136C7D4D" w14:textId="77777777" w:rsidR="00794B62" w:rsidRDefault="00794B62"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1"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469566D"/>
    <w:multiLevelType w:val="hybridMultilevel"/>
    <w:tmpl w:val="CBECC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2088308838">
    <w:abstractNumId w:val="2"/>
  </w:num>
  <w:num w:numId="2" w16cid:durableId="617027734">
    <w:abstractNumId w:val="0"/>
  </w:num>
  <w:num w:numId="3" w16cid:durableId="213545830">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B361F"/>
    <w:rsid w:val="001D314F"/>
    <w:rsid w:val="001D3539"/>
    <w:rsid w:val="001F0AF0"/>
    <w:rsid w:val="001F466C"/>
    <w:rsid w:val="002178B9"/>
    <w:rsid w:val="00230953"/>
    <w:rsid w:val="0023125B"/>
    <w:rsid w:val="0024575C"/>
    <w:rsid w:val="00254A7C"/>
    <w:rsid w:val="00280862"/>
    <w:rsid w:val="00280BBF"/>
    <w:rsid w:val="00281069"/>
    <w:rsid w:val="00291712"/>
    <w:rsid w:val="002B2A90"/>
    <w:rsid w:val="002C06E3"/>
    <w:rsid w:val="002E0194"/>
    <w:rsid w:val="002E414F"/>
    <w:rsid w:val="002F1C47"/>
    <w:rsid w:val="002F2735"/>
    <w:rsid w:val="00303EF8"/>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55B56"/>
    <w:rsid w:val="00462B5D"/>
    <w:rsid w:val="004779DF"/>
    <w:rsid w:val="0048718B"/>
    <w:rsid w:val="0049185C"/>
    <w:rsid w:val="004A0FF4"/>
    <w:rsid w:val="004C1141"/>
    <w:rsid w:val="004C17F9"/>
    <w:rsid w:val="004E516F"/>
    <w:rsid w:val="004F2231"/>
    <w:rsid w:val="005112D1"/>
    <w:rsid w:val="005166E9"/>
    <w:rsid w:val="00535FC5"/>
    <w:rsid w:val="005413DF"/>
    <w:rsid w:val="005444F2"/>
    <w:rsid w:val="0055035B"/>
    <w:rsid w:val="005679ED"/>
    <w:rsid w:val="005847C4"/>
    <w:rsid w:val="005950F1"/>
    <w:rsid w:val="005C3643"/>
    <w:rsid w:val="005D34EC"/>
    <w:rsid w:val="005F1B02"/>
    <w:rsid w:val="005F1FFE"/>
    <w:rsid w:val="005F5983"/>
    <w:rsid w:val="0064417F"/>
    <w:rsid w:val="0068500D"/>
    <w:rsid w:val="00697081"/>
    <w:rsid w:val="006F4AAC"/>
    <w:rsid w:val="006F4F7C"/>
    <w:rsid w:val="007057F4"/>
    <w:rsid w:val="00733D58"/>
    <w:rsid w:val="007417B3"/>
    <w:rsid w:val="00742102"/>
    <w:rsid w:val="00750AC4"/>
    <w:rsid w:val="00762F9A"/>
    <w:rsid w:val="00773B66"/>
    <w:rsid w:val="00794B62"/>
    <w:rsid w:val="007A164B"/>
    <w:rsid w:val="007B160D"/>
    <w:rsid w:val="007C05B1"/>
    <w:rsid w:val="007C7473"/>
    <w:rsid w:val="007D0143"/>
    <w:rsid w:val="007D26F1"/>
    <w:rsid w:val="007D500E"/>
    <w:rsid w:val="007D7D8B"/>
    <w:rsid w:val="007E5499"/>
    <w:rsid w:val="007E7A73"/>
    <w:rsid w:val="0080129A"/>
    <w:rsid w:val="00806656"/>
    <w:rsid w:val="008253A5"/>
    <w:rsid w:val="008370F9"/>
    <w:rsid w:val="008417CE"/>
    <w:rsid w:val="0084277E"/>
    <w:rsid w:val="008447FA"/>
    <w:rsid w:val="0085043D"/>
    <w:rsid w:val="00856A76"/>
    <w:rsid w:val="008A3C95"/>
    <w:rsid w:val="008C386D"/>
    <w:rsid w:val="008C5106"/>
    <w:rsid w:val="008D5829"/>
    <w:rsid w:val="00905662"/>
    <w:rsid w:val="00946F55"/>
    <w:rsid w:val="00965BD5"/>
    <w:rsid w:val="009875C8"/>
    <w:rsid w:val="00991D08"/>
    <w:rsid w:val="0099389A"/>
    <w:rsid w:val="009A4984"/>
    <w:rsid w:val="009E1D56"/>
    <w:rsid w:val="009F6F13"/>
    <w:rsid w:val="00A00668"/>
    <w:rsid w:val="00A038D6"/>
    <w:rsid w:val="00A33583"/>
    <w:rsid w:val="00A33C0A"/>
    <w:rsid w:val="00A63DE6"/>
    <w:rsid w:val="00AB10CC"/>
    <w:rsid w:val="00AB14B1"/>
    <w:rsid w:val="00AF63E4"/>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27EA4"/>
    <w:rsid w:val="00C36797"/>
    <w:rsid w:val="00C47F8A"/>
    <w:rsid w:val="00C51CFB"/>
    <w:rsid w:val="00C86424"/>
    <w:rsid w:val="00CA16E0"/>
    <w:rsid w:val="00CA7EE3"/>
    <w:rsid w:val="00CC102D"/>
    <w:rsid w:val="00CC7B2F"/>
    <w:rsid w:val="00CD395B"/>
    <w:rsid w:val="00CE0BC9"/>
    <w:rsid w:val="00CF7D17"/>
    <w:rsid w:val="00D2045C"/>
    <w:rsid w:val="00D51B81"/>
    <w:rsid w:val="00D540AF"/>
    <w:rsid w:val="00D6093C"/>
    <w:rsid w:val="00D638C1"/>
    <w:rsid w:val="00D73D44"/>
    <w:rsid w:val="00D81694"/>
    <w:rsid w:val="00D967AC"/>
    <w:rsid w:val="00DA384D"/>
    <w:rsid w:val="00DD1DD5"/>
    <w:rsid w:val="00E37FF9"/>
    <w:rsid w:val="00E50A4D"/>
    <w:rsid w:val="00E53999"/>
    <w:rsid w:val="00E604F4"/>
    <w:rsid w:val="00E62CEB"/>
    <w:rsid w:val="00E758BC"/>
    <w:rsid w:val="00E932B0"/>
    <w:rsid w:val="00E95AFE"/>
    <w:rsid w:val="00ED3756"/>
    <w:rsid w:val="00ED5380"/>
    <w:rsid w:val="00EE2768"/>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customStyle="1" w:styleId="Default">
    <w:name w:val="Default"/>
    <w:rsid w:val="00D81694"/>
    <w:pPr>
      <w:autoSpaceDE w:val="0"/>
      <w:autoSpaceDN w:val="0"/>
      <w:adjustRightInd w:val="0"/>
      <w:spacing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A00668"/>
    <w:rPr>
      <w:color w:val="60C5E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yperlink" Target="mailto:ajayreddy824748@gmail.com" TargetMode="External"/><Relationship Id="rId39" Type="http://schemas.openxmlformats.org/officeDocument/2006/relationships/theme" Target="theme/theme1.xml"/><Relationship Id="rId21" Type="http://schemas.openxmlformats.org/officeDocument/2006/relationships/hyperlink" Target="mailto:rajashekarchinnagouni539@gmail.com"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mailto:rajashekarchinnagouni539@gmail.com" TargetMode="External"/><Relationship Id="rId33" Type="http://schemas.openxmlformats.org/officeDocument/2006/relationships/header" Target="header1.xm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mailto:mcdavuluri@gmail.com"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mcdavuluri@gmail.com" TargetMode="External"/><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mailto:nagabalareddydandala@gmail.com" TargetMode="External"/><Relationship Id="rId28" Type="http://schemas.openxmlformats.org/officeDocument/2006/relationships/image" Target="media/image9.png"/><Relationship Id="rId36" Type="http://schemas.openxmlformats.org/officeDocument/2006/relationships/header" Target="header3.xml"/><Relationship Id="rId10" Type="http://schemas.openxmlformats.org/officeDocument/2006/relationships/image" Target="media/image3.svg"/><Relationship Id="rId19" Type="http://schemas.openxmlformats.org/officeDocument/2006/relationships/hyperlink" Target="mailto:nagabalareddydandala@gmail.com"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mailto:ajayreddy824748@gmail.com" TargetMode="External"/><Relationship Id="rId27" Type="http://schemas.openxmlformats.org/officeDocument/2006/relationships/hyperlink" Target="https://github.com/GROUP5-DATA-ENGINEERING-UNH/Group5-Bitcoin-Cryptocurrency-Market.git" TargetMode="External"/><Relationship Id="rId30" Type="http://schemas.openxmlformats.org/officeDocument/2006/relationships/image" Target="media/image1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6.png"/><Relationship Id="rId7" Type="http://schemas.openxmlformats.org/officeDocument/2006/relationships/image" Target="media/image17.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55F8E"/>
    <w:rsid w:val="00074732"/>
    <w:rsid w:val="002017F0"/>
    <w:rsid w:val="003041AD"/>
    <w:rsid w:val="00394B62"/>
    <w:rsid w:val="003A293A"/>
    <w:rsid w:val="00493DFE"/>
    <w:rsid w:val="005468AB"/>
    <w:rsid w:val="006B4A32"/>
    <w:rsid w:val="006C0539"/>
    <w:rsid w:val="007969CA"/>
    <w:rsid w:val="009A7026"/>
    <w:rsid w:val="00CD0C97"/>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84</TotalTime>
  <Pages>1</Pages>
  <Words>1425</Words>
  <Characters>9724</Characters>
  <Application>Microsoft Office Word</Application>
  <DocSecurity>0</DocSecurity>
  <Lines>243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Chinnagouni, Raja Shekar Reddy</cp:lastModifiedBy>
  <cp:revision>12</cp:revision>
  <cp:lastPrinted>2022-02-06T15:02:00Z</cp:lastPrinted>
  <dcterms:created xsi:type="dcterms:W3CDTF">2022-02-22T17:31:00Z</dcterms:created>
  <dcterms:modified xsi:type="dcterms:W3CDTF">2023-12-06T04:49:00Z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90f4ae5a23ea5abfe054bc61ba9eda64a2113364f490af467b47281fe9e57153</vt:lpwstr>
  </property>
</Properties>
</file>